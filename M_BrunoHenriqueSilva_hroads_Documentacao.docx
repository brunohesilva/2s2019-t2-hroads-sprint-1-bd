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6232818" w:displacedByCustomXml="next"/>
    <w:bookmarkEnd w:id="0" w:displacedByCustomXml="next"/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p w:rsidR="00997D7D" w:rsidRDefault="00F0422E">
                                <w:pPr>
                                  <w:pStyle w:val="Subttulo1"/>
                                </w:pPr>
                                <w:proofErr w:type="spellStart"/>
                                <w:r>
                                  <w:t>HRoads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p w:rsidR="00997D7D" w:rsidRDefault="00F0422E">
                          <w:pPr>
                            <w:pStyle w:val="Subttulo1"/>
                          </w:pPr>
                          <w:proofErr w:type="spellStart"/>
                          <w:r>
                            <w:t>HRoads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E61E11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E61E11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61E1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E61E1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61E1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E61E1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61E1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E61E1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E61E1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E61E1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E61E1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61E1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E61E1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E61E1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61E1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E61E1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E61E1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61E1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61E1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61E1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61E1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E61E1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1" w:name="_Toc533767843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533767844"/>
      <w:r>
        <w:t>Objetivos</w:t>
      </w:r>
      <w:bookmarkEnd w:id="2"/>
    </w:p>
    <w:p w:rsidR="00DA19B6" w:rsidRDefault="000B7D73">
      <w:r w:rsidRPr="000B7D73">
        <w:t xml:space="preserve">Este documento tem como objetivo demonstrar todas as funcionalidades da plataforma </w:t>
      </w:r>
      <w:proofErr w:type="spellStart"/>
      <w:r>
        <w:t>HRoasds</w:t>
      </w:r>
      <w:proofErr w:type="spellEnd"/>
      <w:r w:rsidRPr="000B7D73">
        <w:t xml:space="preserve">, que visa demonstrar </w:t>
      </w:r>
      <w:r>
        <w:t>a simulação de um RPG.</w:t>
      </w:r>
    </w:p>
    <w:p w:rsidR="004A0592" w:rsidRDefault="004A0592"/>
    <w:p w:rsidR="00DA19B6" w:rsidRDefault="0001427C">
      <w:pPr>
        <w:pStyle w:val="cabealho1"/>
      </w:pPr>
      <w:bookmarkStart w:id="3" w:name="_Toc533767845"/>
      <w:r>
        <w:t xml:space="preserve">Descrição do </w:t>
      </w:r>
      <w:r w:rsidR="00952E23">
        <w:t>projeto</w:t>
      </w:r>
      <w:bookmarkEnd w:id="3"/>
    </w:p>
    <w:p w:rsidR="00DA19B6" w:rsidRDefault="000B7D73">
      <w:r w:rsidRPr="000B7D73">
        <w:t xml:space="preserve">O </w:t>
      </w:r>
      <w:proofErr w:type="spellStart"/>
      <w:r>
        <w:t>HRoads</w:t>
      </w:r>
      <w:proofErr w:type="spellEnd"/>
      <w:r w:rsidRPr="000B7D73">
        <w:t xml:space="preserve"> tem como</w:t>
      </w:r>
      <w:r>
        <w:t xml:space="preserve"> objetivo a simulação de RPG desenvolvido na </w:t>
      </w:r>
      <w:r w:rsidRPr="000B7D73">
        <w:t>Escola SENAI de Informática.</w:t>
      </w:r>
    </w:p>
    <w:p w:rsidR="008A7F37" w:rsidRDefault="0001427C" w:rsidP="000B7D73">
      <w:pPr>
        <w:pStyle w:val="cabealho2"/>
      </w:pPr>
      <w:bookmarkStart w:id="4" w:name="_Toc533767846"/>
      <w:r>
        <w:t xml:space="preserve">Resumo </w:t>
      </w:r>
      <w:r w:rsidR="00952E23">
        <w:t>do projeto</w:t>
      </w:r>
      <w:bookmarkEnd w:id="4"/>
    </w:p>
    <w:p w:rsidR="008A7F37" w:rsidRDefault="002C1B06">
      <w:r>
        <w:t xml:space="preserve">O </w:t>
      </w:r>
      <w:proofErr w:type="spellStart"/>
      <w:r>
        <w:t>HRoads</w:t>
      </w:r>
      <w:proofErr w:type="spellEnd"/>
      <w:r>
        <w:t xml:space="preserve"> tem objetivo de simular os antigos </w:t>
      </w:r>
      <w:proofErr w:type="spellStart"/>
      <w:r>
        <w:t>RPGs</w:t>
      </w:r>
      <w:proofErr w:type="spellEnd"/>
      <w:r>
        <w:t xml:space="preserve"> de mesa onde as pessoas se divertiam, nesse projeto como um desafio. Nessa simulação tem a diversão do seu cliente como a sua prioridade </w:t>
      </w:r>
      <w:proofErr w:type="spellStart"/>
      <w:r>
        <w:t>a</w:t>
      </w:r>
      <w:proofErr w:type="spellEnd"/>
      <w:r>
        <w:t xml:space="preserve"> por meio dos ensinamentos em relação aos ensinamentos de Banco de Dados. </w:t>
      </w:r>
      <w:r w:rsidR="008A7F37">
        <w:br w:type="page"/>
      </w:r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DA19B6" w:rsidRDefault="002C1B06">
      <w:r w:rsidRPr="002C1B06">
        <w:t>Esta sessão tende a demonstrar o que será desenvolvido no banco de dados e quais são as suas representações.</w:t>
      </w:r>
    </w:p>
    <w:p w:rsidR="00C26497" w:rsidRDefault="00C26497"/>
    <w:p w:rsidR="004F064A" w:rsidRDefault="00C92BD1" w:rsidP="00144AAB">
      <w:pPr>
        <w:pStyle w:val="cabealho2"/>
      </w:pPr>
      <w:bookmarkStart w:id="6" w:name="_Toc533767848"/>
      <w:r>
        <w:t>Modelo Lógico</w:t>
      </w:r>
      <w:bookmarkEnd w:id="6"/>
    </w:p>
    <w:p w:rsidR="00144AAB" w:rsidRPr="00144AAB" w:rsidRDefault="00144AAB" w:rsidP="00144AAB"/>
    <w:p w:rsidR="00DA19B6" w:rsidRDefault="002F322D" w:rsidP="004F064A">
      <w:r w:rsidRPr="002F322D">
        <w:t xml:space="preserve"> </w:t>
      </w:r>
      <w:r w:rsidR="00144AAB" w:rsidRPr="00144AAB">
        <w:t>O modelo lógico já leva em conta algumas limitações e implementa recursos como adequação de padrão e nomenclatura, define as chaves primárias e estrangeiras, normalização, integridade referencial, entre outras. Para o modelo lógico deve ser criado levando em conta os exemplos de modelagem de dados criados no modelo conceitual.</w:t>
      </w:r>
    </w:p>
    <w:p w:rsidR="004F064A" w:rsidRDefault="004F064A" w:rsidP="004F064A"/>
    <w:p w:rsidR="004F064A" w:rsidRPr="004F064A" w:rsidRDefault="00144AAB" w:rsidP="004F064A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43180</wp:posOffset>
            </wp:positionV>
            <wp:extent cx="5153025" cy="3495675"/>
            <wp:effectExtent l="0" t="0" r="9525" b="9525"/>
            <wp:wrapTight wrapText="bothSides">
              <wp:wrapPolygon edited="0">
                <wp:start x="0" y="0"/>
                <wp:lineTo x="0" y="21541"/>
                <wp:lineTo x="21560" y="21541"/>
                <wp:lineTo x="21560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toLó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064A" w:rsidRPr="004F064A" w:rsidRDefault="004F064A" w:rsidP="004F064A"/>
    <w:p w:rsidR="004F064A" w:rsidRPr="004F064A" w:rsidRDefault="004F064A" w:rsidP="004F064A"/>
    <w:p w:rsidR="004F064A" w:rsidRPr="004F064A" w:rsidRDefault="004F064A" w:rsidP="004F064A"/>
    <w:p w:rsidR="004F064A" w:rsidRPr="004F064A" w:rsidRDefault="004F064A" w:rsidP="004F064A"/>
    <w:p w:rsidR="004F064A" w:rsidRPr="004F064A" w:rsidRDefault="004F064A" w:rsidP="004F064A"/>
    <w:p w:rsidR="004F064A" w:rsidRPr="004F064A" w:rsidRDefault="004F064A" w:rsidP="004F064A"/>
    <w:p w:rsidR="004F064A" w:rsidRPr="004F064A" w:rsidRDefault="004F064A" w:rsidP="004F064A"/>
    <w:p w:rsidR="004F064A" w:rsidRDefault="004F064A" w:rsidP="004F064A"/>
    <w:p w:rsidR="00144AAB" w:rsidRDefault="00144AAB" w:rsidP="004F064A">
      <w:pPr>
        <w:pStyle w:val="cabealho2"/>
      </w:pPr>
    </w:p>
    <w:p w:rsidR="00144AAB" w:rsidRDefault="00144AAB" w:rsidP="004F064A">
      <w:pPr>
        <w:pStyle w:val="cabealho2"/>
      </w:pPr>
    </w:p>
    <w:p w:rsidR="00144AAB" w:rsidRDefault="00144AAB" w:rsidP="004F064A">
      <w:pPr>
        <w:pStyle w:val="cabealho2"/>
      </w:pPr>
    </w:p>
    <w:p w:rsidR="00144AAB" w:rsidRDefault="00144AAB" w:rsidP="004F064A">
      <w:pPr>
        <w:pStyle w:val="cabealho2"/>
      </w:pPr>
    </w:p>
    <w:p w:rsidR="00144AAB" w:rsidRDefault="00144AAB" w:rsidP="004F064A">
      <w:pPr>
        <w:pStyle w:val="cabealho2"/>
      </w:pPr>
    </w:p>
    <w:p w:rsidR="00144AAB" w:rsidRDefault="00144AAB" w:rsidP="004F064A">
      <w:pPr>
        <w:pStyle w:val="cabealho2"/>
      </w:pPr>
    </w:p>
    <w:p w:rsidR="00144AAB" w:rsidRDefault="00144AAB" w:rsidP="004F064A">
      <w:pPr>
        <w:pStyle w:val="cabealho2"/>
        <w:rPr>
          <w:b w:val="0"/>
          <w:bCs w:val="0"/>
          <w:sz w:val="20"/>
          <w:szCs w:val="20"/>
        </w:rPr>
      </w:pPr>
    </w:p>
    <w:p w:rsidR="00144AAB" w:rsidRPr="00144AAB" w:rsidRDefault="00144AAB" w:rsidP="00144AAB"/>
    <w:p w:rsidR="00144AAB" w:rsidRDefault="00144AAB" w:rsidP="004F064A">
      <w:pPr>
        <w:pStyle w:val="cabealho2"/>
      </w:pPr>
    </w:p>
    <w:p w:rsidR="004F064A" w:rsidRDefault="004F064A" w:rsidP="004F064A">
      <w:pPr>
        <w:pStyle w:val="cabealho2"/>
      </w:pPr>
      <w:r>
        <w:t xml:space="preserve">Modelo </w:t>
      </w:r>
      <w:r>
        <w:t>Físico</w:t>
      </w:r>
    </w:p>
    <w:p w:rsidR="00144AAB" w:rsidRDefault="00144AAB" w:rsidP="00144AAB"/>
    <w:p w:rsidR="00144AAB" w:rsidRPr="00144AAB" w:rsidRDefault="00144AAB" w:rsidP="00144AAB">
      <w:r w:rsidRPr="00144AAB">
        <w:t>No modelo físico fazemos a modelagem física do modelo de banco de dados. Neste caso leva-se em conta as limitações impostas pelo SGBD escolhido e deve ser criado sempre com base nos exemplos de modelagem de dados produzidos no item anterior, modelo lógico.</w:t>
      </w:r>
    </w:p>
    <w:p w:rsidR="00144AAB" w:rsidRDefault="00144AAB" w:rsidP="00144AAB"/>
    <w:p w:rsidR="00144AAB" w:rsidRPr="00144AAB" w:rsidRDefault="00144AAB" w:rsidP="00144AAB"/>
    <w:p w:rsidR="004F064A" w:rsidRPr="004F064A" w:rsidRDefault="004F064A" w:rsidP="004F064A">
      <w:bookmarkStart w:id="7" w:name="_GoBack"/>
      <w:r>
        <w:rPr>
          <w:noProof/>
        </w:rPr>
        <w:drawing>
          <wp:inline distT="0" distB="0" distL="0" distR="0" wp14:anchorId="31D35A92" wp14:editId="144658A7">
            <wp:extent cx="5732145" cy="4667693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1330" cy="467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:rsidR="002C1B06" w:rsidRDefault="002C1B06" w:rsidP="008A7F37">
      <w:pPr>
        <w:pStyle w:val="cabealho2"/>
      </w:pPr>
      <w:bookmarkStart w:id="8" w:name="_Toc533767850"/>
    </w:p>
    <w:p w:rsidR="00144AAB" w:rsidRDefault="00144AAB" w:rsidP="00144AAB"/>
    <w:p w:rsidR="00144AAB" w:rsidRDefault="00144AAB" w:rsidP="00144AAB"/>
    <w:p w:rsidR="00144AAB" w:rsidRDefault="00144AAB" w:rsidP="00144AAB"/>
    <w:p w:rsidR="00144AAB" w:rsidRDefault="00144AAB" w:rsidP="00144AAB"/>
    <w:p w:rsidR="00144AAB" w:rsidRDefault="00144AAB" w:rsidP="00144AAB"/>
    <w:p w:rsidR="00144AAB" w:rsidRPr="00144AAB" w:rsidRDefault="00144AAB" w:rsidP="00144AAB"/>
    <w:p w:rsidR="004F064A" w:rsidRDefault="00C92BD1" w:rsidP="004F064A">
      <w:pPr>
        <w:pStyle w:val="cabealho2"/>
      </w:pPr>
      <w:r>
        <w:t>Modelo Conceitual</w:t>
      </w:r>
      <w:bookmarkEnd w:id="8"/>
    </w:p>
    <w:p w:rsidR="004F064A" w:rsidRPr="004F064A" w:rsidRDefault="004F064A" w:rsidP="004F064A"/>
    <w:p w:rsidR="004F064A" w:rsidRDefault="00144AAB" w:rsidP="004F064A">
      <w:pPr>
        <w:tabs>
          <w:tab w:val="center" w:pos="4513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BF6DF5">
            <wp:simplePos x="0" y="0"/>
            <wp:positionH relativeFrom="margin">
              <wp:align>right</wp:align>
            </wp:positionH>
            <wp:positionV relativeFrom="paragraph">
              <wp:posOffset>1285181</wp:posOffset>
            </wp:positionV>
            <wp:extent cx="5732145" cy="4525645"/>
            <wp:effectExtent l="0" t="0" r="1905" b="825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ógic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4AAB">
        <w:t>A modelagem conceitual baseia-se no mais alto nível e deve ser usada para envolver o cliente, pois o foco aqui é discutir os aspectos do negócio do cliente e não da tecnologia. Os exemplos de modelagem de dados vistos pelo modelo conceitual são mais fáceis de compreender, já que não há limitações ou aplicação de tecnologia específica. O diagrama de dados que deve ser construído aqui é o Diagrama de Entidade e Relacionamento, onde deverão ser identificados todas as entidades e os relacionamentos entre elas. Este diagrama é a chave para a compreensão do modelo conceitual de dados.</w:t>
      </w:r>
    </w:p>
    <w:p w:rsidR="004F064A" w:rsidRPr="004F064A" w:rsidRDefault="004F064A" w:rsidP="004F064A"/>
    <w:p w:rsidR="00DA19B6" w:rsidRDefault="00DA19B6"/>
    <w:p w:rsidR="00F03330" w:rsidRDefault="00F03330">
      <w:pPr>
        <w:sectPr w:rsidR="00F03330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E11" w:rsidRDefault="00E61E11">
      <w:pPr>
        <w:spacing w:after="0" w:line="240" w:lineRule="auto"/>
      </w:pPr>
      <w:r>
        <w:separator/>
      </w:r>
    </w:p>
  </w:endnote>
  <w:endnote w:type="continuationSeparator" w:id="0">
    <w:p w:rsidR="00E61E11" w:rsidRDefault="00E61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E61E11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E11" w:rsidRDefault="00E61E11">
      <w:pPr>
        <w:spacing w:after="0" w:line="240" w:lineRule="auto"/>
      </w:pPr>
      <w:r>
        <w:separator/>
      </w:r>
    </w:p>
  </w:footnote>
  <w:footnote w:type="continuationSeparator" w:id="0">
    <w:p w:rsidR="00E61E11" w:rsidRDefault="00E61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514ED"/>
    <w:rsid w:val="000B7D73"/>
    <w:rsid w:val="000C3257"/>
    <w:rsid w:val="000C4200"/>
    <w:rsid w:val="00144AAB"/>
    <w:rsid w:val="00173F68"/>
    <w:rsid w:val="001E537E"/>
    <w:rsid w:val="002C1B06"/>
    <w:rsid w:val="002C440D"/>
    <w:rsid w:val="002E0003"/>
    <w:rsid w:val="002F322D"/>
    <w:rsid w:val="00362822"/>
    <w:rsid w:val="00376460"/>
    <w:rsid w:val="003A1B68"/>
    <w:rsid w:val="00456E37"/>
    <w:rsid w:val="0046629B"/>
    <w:rsid w:val="004A0592"/>
    <w:rsid w:val="004F064A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B5B9E"/>
    <w:rsid w:val="00BD3832"/>
    <w:rsid w:val="00C076BE"/>
    <w:rsid w:val="00C26497"/>
    <w:rsid w:val="00C86073"/>
    <w:rsid w:val="00C92BD1"/>
    <w:rsid w:val="00D0024A"/>
    <w:rsid w:val="00DA19B6"/>
    <w:rsid w:val="00DB563A"/>
    <w:rsid w:val="00DE3EA9"/>
    <w:rsid w:val="00E43E78"/>
    <w:rsid w:val="00E61E11"/>
    <w:rsid w:val="00E6531E"/>
    <w:rsid w:val="00E95AA4"/>
    <w:rsid w:val="00EB66D8"/>
    <w:rsid w:val="00F03330"/>
    <w:rsid w:val="00F03B38"/>
    <w:rsid w:val="00F0422E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53B9124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1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705E1B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51ADD2-8108-47CC-90F7-7C09F5F7F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46</TotalTime>
  <Pages>13</Pages>
  <Words>547</Words>
  <Characters>2955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Gufos</dc:subject>
  <dc:creator>Helena Strada</dc:creator>
  <cp:keywords/>
  <dc:description/>
  <cp:lastModifiedBy>Bruno Henrique Silva</cp:lastModifiedBy>
  <cp:revision>7</cp:revision>
  <dcterms:created xsi:type="dcterms:W3CDTF">2019-08-09T11:10:00Z</dcterms:created>
  <dcterms:modified xsi:type="dcterms:W3CDTF">2019-08-09T13:14:00Z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